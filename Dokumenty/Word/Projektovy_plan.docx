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41B" w:rsidRDefault="00CC341B" w:rsidP="004E45E5">
      <w:pPr>
        <w:pStyle w:val="Nadpis1"/>
        <w:rPr>
          <w:color w:val="auto"/>
          <w:spacing w:val="-10"/>
          <w:kern w:val="28"/>
          <w:sz w:val="56"/>
          <w:szCs w:val="56"/>
        </w:rPr>
      </w:pPr>
      <w:r w:rsidRPr="00CC341B">
        <w:rPr>
          <w:color w:val="auto"/>
          <w:spacing w:val="-10"/>
          <w:kern w:val="28"/>
          <w:sz w:val="56"/>
          <w:szCs w:val="56"/>
        </w:rPr>
        <w:t>Projektový plán pro procesy SCRUM</w:t>
      </w:r>
    </w:p>
    <w:p w:rsidR="004E45E5" w:rsidRDefault="00CC341B" w:rsidP="004E45E5">
      <w:pPr>
        <w:pStyle w:val="Nadpis1"/>
      </w:pPr>
      <w:r>
        <w:t>Úvod</w:t>
      </w:r>
    </w:p>
    <w:p w:rsidR="00CC341B" w:rsidRDefault="00CC341B" w:rsidP="00CC341B">
      <w:pPr>
        <w:rPr>
          <w:sz w:val="24"/>
          <w:szCs w:val="24"/>
        </w:rPr>
      </w:pPr>
      <w:r>
        <w:rPr>
          <w:sz w:val="24"/>
          <w:szCs w:val="24"/>
        </w:rPr>
        <w:t>Informační systém bude poskytovat rozhraní pro nahrávání odborných článků od autorů, dále systém bude sloužit k nahrávání recenzí, které jsou nezbytností k vydání celého článku. Redaktor zodpovídá za celý chod všech procesů k úspěšnému vydání článku v časopise Logos Polytechnikos.</w:t>
      </w:r>
    </w:p>
    <w:p w:rsidR="00F65DB3" w:rsidRDefault="00CC341B" w:rsidP="00CC341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Administrátor informačního systému </w:t>
      </w:r>
      <w:r w:rsidR="00F65DB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65DB3">
        <w:rPr>
          <w:sz w:val="24"/>
          <w:szCs w:val="24"/>
        </w:rPr>
        <w:t>bude se starat o technickou podporu všech dalších osob, které k informačnímu systému přistupují</w:t>
      </w:r>
    </w:p>
    <w:p w:rsidR="00F65DB3" w:rsidRDefault="00F65DB3" w:rsidP="00CC341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Redaktor – stará se o zadávání uzávěrek čísel časopisů a o formální úpravu článků, které autoři zadávají, vytváří účty pro recenzenty</w:t>
      </w:r>
      <w:r w:rsidR="002929DA">
        <w:rPr>
          <w:sz w:val="24"/>
          <w:szCs w:val="24"/>
        </w:rPr>
        <w:t>, popřípadě maže zamítnuté články</w:t>
      </w:r>
    </w:p>
    <w:p w:rsidR="00CC341B" w:rsidRDefault="00F65DB3" w:rsidP="00CC341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Autor – vytváří </w:t>
      </w:r>
      <w:r w:rsidR="002929DA">
        <w:rPr>
          <w:sz w:val="24"/>
          <w:szCs w:val="24"/>
        </w:rPr>
        <w:t xml:space="preserve">a nahrává </w:t>
      </w:r>
      <w:r>
        <w:rPr>
          <w:sz w:val="24"/>
          <w:szCs w:val="24"/>
        </w:rPr>
        <w:t>články</w:t>
      </w:r>
      <w:r w:rsidR="002929DA">
        <w:rPr>
          <w:sz w:val="24"/>
          <w:szCs w:val="24"/>
        </w:rPr>
        <w:t>, na návrh recenzentů nebo redaktora tyto články upravuje</w:t>
      </w:r>
    </w:p>
    <w:p w:rsidR="002929DA" w:rsidRDefault="002929DA" w:rsidP="00CC341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Recenzent – přidává recenze článkům, navrhuje úpravy autorům </w:t>
      </w:r>
    </w:p>
    <w:p w:rsidR="00253611" w:rsidRPr="00253611" w:rsidRDefault="00253611" w:rsidP="00253611">
      <w:pPr>
        <w:pStyle w:val="Nadpis1"/>
      </w:pPr>
      <w:r>
        <w:t>Organizační záležitosti</w:t>
      </w:r>
    </w:p>
    <w:p w:rsidR="00432373" w:rsidRDefault="00253611" w:rsidP="00432373">
      <w:pPr>
        <w:rPr>
          <w:sz w:val="24"/>
          <w:szCs w:val="24"/>
        </w:rPr>
      </w:pPr>
      <w:r>
        <w:rPr>
          <w:sz w:val="24"/>
          <w:szCs w:val="24"/>
        </w:rPr>
        <w:t>Složení týmu:</w:t>
      </w:r>
    </w:p>
    <w:p w:rsidR="00253611" w:rsidRPr="00253611" w:rsidRDefault="00253611" w:rsidP="00253611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 w:rsidRPr="00253611">
        <w:rPr>
          <w:sz w:val="24"/>
          <w:szCs w:val="24"/>
        </w:rPr>
        <w:t>Scrum</w:t>
      </w:r>
      <w:proofErr w:type="spellEnd"/>
      <w:r w:rsidRPr="00253611">
        <w:rPr>
          <w:sz w:val="24"/>
          <w:szCs w:val="24"/>
        </w:rPr>
        <w:t xml:space="preserve"> master – Jiří Klusáček</w:t>
      </w:r>
    </w:p>
    <w:p w:rsidR="00253611" w:rsidRPr="00253611" w:rsidRDefault="00253611" w:rsidP="00253611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253611">
        <w:rPr>
          <w:sz w:val="24"/>
          <w:szCs w:val="24"/>
        </w:rPr>
        <w:t xml:space="preserve">Project </w:t>
      </w:r>
      <w:proofErr w:type="spellStart"/>
      <w:r w:rsidRPr="00253611">
        <w:rPr>
          <w:sz w:val="24"/>
          <w:szCs w:val="24"/>
        </w:rPr>
        <w:t>owner</w:t>
      </w:r>
      <w:proofErr w:type="spellEnd"/>
      <w:r w:rsidRPr="00253611">
        <w:rPr>
          <w:sz w:val="24"/>
          <w:szCs w:val="24"/>
        </w:rPr>
        <w:t xml:space="preserve"> – Jiří Novák</w:t>
      </w:r>
    </w:p>
    <w:p w:rsidR="00253611" w:rsidRDefault="00253611" w:rsidP="00253611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253611">
        <w:rPr>
          <w:sz w:val="24"/>
          <w:szCs w:val="24"/>
        </w:rPr>
        <w:t>Vývojář – Jan Krejčí</w:t>
      </w:r>
    </w:p>
    <w:p w:rsidR="00253611" w:rsidRPr="00253611" w:rsidRDefault="00253611" w:rsidP="00253611">
      <w:pPr>
        <w:rPr>
          <w:sz w:val="24"/>
          <w:szCs w:val="24"/>
        </w:rPr>
      </w:pPr>
      <w:r>
        <w:rPr>
          <w:sz w:val="24"/>
          <w:szCs w:val="24"/>
        </w:rPr>
        <w:t>Pro funkční implementaci byly zvoleny jazyky PHP a HTML. Jako databázový nástroj byla zvolena databáze MySQL.</w:t>
      </w:r>
      <w:bookmarkStart w:id="0" w:name="_GoBack"/>
      <w:bookmarkEnd w:id="0"/>
      <w:r>
        <w:rPr>
          <w:sz w:val="24"/>
          <w:szCs w:val="24"/>
        </w:rPr>
        <w:t xml:space="preserve"> Pro designové záležitosti bude využívána technologie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. Na komunikaci byl zvolen nástroj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Pro řízení projektu bude využíván nástroj </w:t>
      </w:r>
      <w:proofErr w:type="spellStart"/>
      <w:r>
        <w:rPr>
          <w:sz w:val="24"/>
          <w:szCs w:val="24"/>
        </w:rPr>
        <w:t>SeeNowDo</w:t>
      </w:r>
      <w:proofErr w:type="spellEnd"/>
      <w:r>
        <w:rPr>
          <w:sz w:val="24"/>
          <w:szCs w:val="24"/>
        </w:rPr>
        <w:t>.</w:t>
      </w:r>
    </w:p>
    <w:sectPr w:rsidR="00253611" w:rsidRPr="00253611" w:rsidSect="004E45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8782F"/>
    <w:multiLevelType w:val="hybridMultilevel"/>
    <w:tmpl w:val="E9C243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913B2"/>
    <w:multiLevelType w:val="hybridMultilevel"/>
    <w:tmpl w:val="815AD4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E5"/>
    <w:rsid w:val="00032284"/>
    <w:rsid w:val="000448DB"/>
    <w:rsid w:val="00051065"/>
    <w:rsid w:val="000761D8"/>
    <w:rsid w:val="00101B09"/>
    <w:rsid w:val="001E1181"/>
    <w:rsid w:val="00253611"/>
    <w:rsid w:val="002929DA"/>
    <w:rsid w:val="00302742"/>
    <w:rsid w:val="0036594B"/>
    <w:rsid w:val="003B13F7"/>
    <w:rsid w:val="00432373"/>
    <w:rsid w:val="004B068C"/>
    <w:rsid w:val="004E45E5"/>
    <w:rsid w:val="0059360E"/>
    <w:rsid w:val="00682BC4"/>
    <w:rsid w:val="008B0E80"/>
    <w:rsid w:val="00A14033"/>
    <w:rsid w:val="00AA0CF0"/>
    <w:rsid w:val="00AD4B63"/>
    <w:rsid w:val="00B240AB"/>
    <w:rsid w:val="00CC341B"/>
    <w:rsid w:val="00CD0F45"/>
    <w:rsid w:val="00D245BA"/>
    <w:rsid w:val="00DD07EA"/>
    <w:rsid w:val="00DF315C"/>
    <w:rsid w:val="00E60C73"/>
    <w:rsid w:val="00F16530"/>
    <w:rsid w:val="00F65DB3"/>
    <w:rsid w:val="00F9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5F1F"/>
  <w15:chartTrackingRefBased/>
  <w15:docId w15:val="{D2DC00CD-C253-4B5F-BCAF-84540043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E4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E4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E4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E45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CC3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A9F46F53</Template>
  <TotalTime>294</TotalTime>
  <Pages>1</Pages>
  <Words>167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Klusáček</dc:creator>
  <cp:keywords/>
  <dc:description/>
  <cp:lastModifiedBy>Jan Krejčí</cp:lastModifiedBy>
  <cp:revision>9</cp:revision>
  <cp:lastPrinted>2017-10-06T07:21:00Z</cp:lastPrinted>
  <dcterms:created xsi:type="dcterms:W3CDTF">2017-10-01T14:40:00Z</dcterms:created>
  <dcterms:modified xsi:type="dcterms:W3CDTF">2017-10-12T10:22:00Z</dcterms:modified>
</cp:coreProperties>
</file>